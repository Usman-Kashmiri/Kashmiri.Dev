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318" w:type="pct"/>
        <w:tblInd w:w="-4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1179"/>
        <w:gridCol w:w="2403"/>
        <w:gridCol w:w="380"/>
        <w:gridCol w:w="6718"/>
        <w:gridCol w:w="284"/>
      </w:tblGrid>
      <w:tr w:rsidR="002E3076" w:rsidRPr="004B4147" w14:paraId="461D1C5B" w14:textId="77777777" w:rsidTr="002E3076">
        <w:trPr>
          <w:trHeight w:val="1287"/>
        </w:trPr>
        <w:tc>
          <w:tcPr>
            <w:tcW w:w="1702" w:type="dxa"/>
            <w:gridSpan w:val="2"/>
          </w:tcPr>
          <w:p w14:paraId="3AAB4EF0" w14:textId="710914EA" w:rsidR="007249A7" w:rsidRPr="004B4147" w:rsidRDefault="007249A7" w:rsidP="007249A7">
            <w:pPr>
              <w:pStyle w:val="Logo"/>
            </w:pPr>
          </w:p>
        </w:tc>
        <w:tc>
          <w:tcPr>
            <w:tcW w:w="9783" w:type="dxa"/>
            <w:gridSpan w:val="4"/>
            <w:tcBorders>
              <w:bottom w:val="single" w:sz="4" w:space="0" w:color="FFFFFF" w:themeColor="background1"/>
            </w:tcBorders>
          </w:tcPr>
          <w:p w14:paraId="76842219" w14:textId="32C24691" w:rsidR="007249A7" w:rsidRPr="00B10CC5" w:rsidRDefault="007249A7" w:rsidP="007249A7">
            <w:pPr>
              <w:pStyle w:val="Title"/>
              <w:spacing w:line="240" w:lineRule="auto"/>
              <w:ind w:left="145"/>
              <w:rPr>
                <w:sz w:val="56"/>
              </w:rPr>
            </w:pPr>
            <w:r w:rsidRPr="00B10CC5">
              <w:rPr>
                <w:sz w:val="56"/>
              </w:rPr>
              <w:t>Muhammad Usman Amjad</w:t>
            </w:r>
          </w:p>
        </w:tc>
      </w:tr>
      <w:tr w:rsidR="002E3076" w:rsidRPr="004B4147" w14:paraId="3AE39A57" w14:textId="77777777" w:rsidTr="002E3076">
        <w:trPr>
          <w:trHeight w:val="427"/>
        </w:trPr>
        <w:tc>
          <w:tcPr>
            <w:tcW w:w="1702" w:type="dxa"/>
            <w:gridSpan w:val="2"/>
          </w:tcPr>
          <w:p w14:paraId="65D5B1E3" w14:textId="5CA91669" w:rsidR="007249A7" w:rsidRPr="004B4147" w:rsidRDefault="007249A7" w:rsidP="007249A7"/>
        </w:tc>
        <w:tc>
          <w:tcPr>
            <w:tcW w:w="9783" w:type="dxa"/>
            <w:gridSpan w:val="4"/>
            <w:tcBorders>
              <w:top w:val="single" w:sz="4" w:space="0" w:color="FFFFFF" w:themeColor="background1"/>
            </w:tcBorders>
          </w:tcPr>
          <w:p w14:paraId="521641B5" w14:textId="1A5839B5" w:rsidR="007249A7" w:rsidRPr="008F3688" w:rsidRDefault="007249A7" w:rsidP="007249A7">
            <w:pPr>
              <w:pStyle w:val="Jobtitle"/>
              <w:ind w:left="145"/>
              <w:rPr>
                <w:sz w:val="32"/>
                <w:szCs w:val="32"/>
              </w:rPr>
            </w:pPr>
            <w:r w:rsidRPr="008F3688">
              <w:rPr>
                <w:sz w:val="32"/>
                <w:szCs w:val="32"/>
              </w:rPr>
              <w:t>Frontend Developer</w:t>
            </w:r>
          </w:p>
        </w:tc>
      </w:tr>
      <w:tr w:rsidR="002E3076" w:rsidRPr="004B4147" w14:paraId="2E7596B5" w14:textId="77777777" w:rsidTr="002E3076">
        <w:trPr>
          <w:trHeight w:val="734"/>
        </w:trPr>
        <w:tc>
          <w:tcPr>
            <w:tcW w:w="523" w:type="dxa"/>
          </w:tcPr>
          <w:p w14:paraId="48A4D06D" w14:textId="05FF1E80" w:rsidR="007772B1" w:rsidRPr="004B4147" w:rsidRDefault="007772B1" w:rsidP="00A21AF8"/>
        </w:tc>
        <w:tc>
          <w:tcPr>
            <w:tcW w:w="10963" w:type="dxa"/>
            <w:gridSpan w:val="5"/>
          </w:tcPr>
          <w:p w14:paraId="75DCB0BF" w14:textId="0E434BFF" w:rsidR="007772B1" w:rsidRDefault="007772B1" w:rsidP="00BE2BB9">
            <w:pPr>
              <w:pStyle w:val="Jobtitle"/>
            </w:pPr>
          </w:p>
        </w:tc>
      </w:tr>
      <w:tr w:rsidR="00BE2BB9" w:rsidRPr="00997E86" w14:paraId="6D081E6D" w14:textId="77777777" w:rsidTr="002E3076">
        <w:trPr>
          <w:trHeight w:val="427"/>
        </w:trPr>
        <w:tc>
          <w:tcPr>
            <w:tcW w:w="523" w:type="dxa"/>
            <w:vAlign w:val="center"/>
          </w:tcPr>
          <w:p w14:paraId="70237963" w14:textId="77777777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36D4B0E" wp14:editId="22E52DE2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BBBF78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">
                        <v:imagedata r:id="rId13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82" w:type="dxa"/>
            <w:gridSpan w:val="2"/>
            <w:vAlign w:val="center"/>
          </w:tcPr>
          <w:p w14:paraId="1BF4D0CA" w14:textId="33A8F151" w:rsidR="00BF0DAF" w:rsidRPr="008F3688" w:rsidRDefault="00B10CC5" w:rsidP="00BF0DAF">
            <w:pPr>
              <w:pStyle w:val="Contact"/>
              <w:rPr>
                <w:sz w:val="24"/>
                <w:szCs w:val="24"/>
              </w:rPr>
            </w:pPr>
            <w:r w:rsidRPr="008F3688">
              <w:rPr>
                <w:sz w:val="24"/>
                <w:szCs w:val="24"/>
              </w:rPr>
              <w:t>+923437439769</w:t>
            </w:r>
          </w:p>
        </w:tc>
        <w:tc>
          <w:tcPr>
            <w:tcW w:w="380" w:type="dxa"/>
          </w:tcPr>
          <w:p w14:paraId="19FA98BF" w14:textId="77777777" w:rsidR="00BF0DAF" w:rsidRPr="00997E86" w:rsidRDefault="00BF0DAF" w:rsidP="00BF0DAF"/>
        </w:tc>
        <w:tc>
          <w:tcPr>
            <w:tcW w:w="7001" w:type="dxa"/>
            <w:gridSpan w:val="2"/>
            <w:vMerge w:val="restart"/>
          </w:tcPr>
          <w:sdt>
            <w:sdtPr>
              <w:id w:val="1958058710"/>
              <w:placeholder>
                <w:docPart w:val="9182C7EED3BB4797A280FF4A6FE4FA05"/>
              </w:placeholder>
              <w:temporary/>
              <w:showingPlcHdr/>
              <w15:appearance w15:val="hidden"/>
            </w:sdtPr>
            <w:sdtEndPr/>
            <w:sdtContent>
              <w:p w14:paraId="3DC2962D" w14:textId="77777777"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BE2BB9" w:rsidRPr="00997E86" w14:paraId="0CFAE90B" w14:textId="77777777" w:rsidTr="002E3076">
        <w:trPr>
          <w:trHeight w:val="427"/>
        </w:trPr>
        <w:tc>
          <w:tcPr>
            <w:tcW w:w="523" w:type="dxa"/>
            <w:vAlign w:val="center"/>
          </w:tcPr>
          <w:p w14:paraId="6B8432E2" w14:textId="77777777"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D1DE9C1" wp14:editId="0F9D62DD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89601F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">
                        <v:imagedata r:id="rId16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82" w:type="dxa"/>
            <w:gridSpan w:val="2"/>
            <w:vAlign w:val="center"/>
          </w:tcPr>
          <w:p w14:paraId="49A0E889" w14:textId="7885AA02" w:rsidR="00BF0DAF" w:rsidRPr="00BE2BB9" w:rsidRDefault="00121456" w:rsidP="00BF0DAF">
            <w:pPr>
              <w:pStyle w:val="Contact"/>
              <w:rPr>
                <w:color w:val="4E7BBF" w:themeColor="accent1" w:themeTint="99"/>
                <w:sz w:val="24"/>
                <w:szCs w:val="24"/>
              </w:rPr>
            </w:pPr>
            <w:hyperlink r:id="rId17" w:history="1">
              <w:r w:rsidR="009236B8" w:rsidRPr="00BE2BB9">
                <w:rPr>
                  <w:rStyle w:val="Hyperlink"/>
                  <w:color w:val="4E7BBF" w:themeColor="accent1" w:themeTint="99"/>
                  <w:sz w:val="24"/>
                  <w:szCs w:val="24"/>
                </w:rPr>
                <w:t>usmankashmiri378@gmail.com</w:t>
              </w:r>
            </w:hyperlink>
          </w:p>
        </w:tc>
        <w:tc>
          <w:tcPr>
            <w:tcW w:w="380" w:type="dxa"/>
          </w:tcPr>
          <w:p w14:paraId="3D05A0EB" w14:textId="77777777" w:rsidR="00BF0DAF" w:rsidRPr="00997E86" w:rsidRDefault="00BF0DAF" w:rsidP="00BF0DAF"/>
        </w:tc>
        <w:tc>
          <w:tcPr>
            <w:tcW w:w="7001" w:type="dxa"/>
            <w:gridSpan w:val="2"/>
            <w:vMerge/>
          </w:tcPr>
          <w:p w14:paraId="1BFB2659" w14:textId="77777777" w:rsidR="00BF0DAF" w:rsidRPr="00997E86" w:rsidRDefault="00BF0DAF" w:rsidP="00BF0DAF"/>
        </w:tc>
      </w:tr>
      <w:tr w:rsidR="007249A7" w:rsidRPr="00CD2FD2" w14:paraId="66D9EEFC" w14:textId="77777777" w:rsidTr="002E3076">
        <w:trPr>
          <w:trHeight w:val="440"/>
        </w:trPr>
        <w:tc>
          <w:tcPr>
            <w:tcW w:w="523" w:type="dxa"/>
            <w:vAlign w:val="center"/>
          </w:tcPr>
          <w:p w14:paraId="10CB1421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23E67248" wp14:editId="5ABAFE42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AA0C9A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">
                        <v:imagedata r:id="rId20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82" w:type="dxa"/>
            <w:gridSpan w:val="2"/>
            <w:vAlign w:val="center"/>
          </w:tcPr>
          <w:p w14:paraId="59CFF441" w14:textId="1FBB773E" w:rsidR="00CD2FD2" w:rsidRPr="008F3688" w:rsidRDefault="00B10CC5" w:rsidP="00CD2FD2">
            <w:pPr>
              <w:pStyle w:val="Contact"/>
              <w:rPr>
                <w:sz w:val="24"/>
                <w:szCs w:val="24"/>
              </w:rPr>
            </w:pPr>
            <w:r w:rsidRPr="008F3688">
              <w:rPr>
                <w:sz w:val="24"/>
                <w:szCs w:val="24"/>
              </w:rPr>
              <w:t>Karachi</w:t>
            </w:r>
            <w:r w:rsidR="009236B8" w:rsidRPr="008F3688">
              <w:rPr>
                <w:sz w:val="24"/>
                <w:szCs w:val="24"/>
              </w:rPr>
              <w:t xml:space="preserve"> / Sindh /</w:t>
            </w:r>
            <w:r w:rsidRPr="008F3688">
              <w:rPr>
                <w:sz w:val="24"/>
                <w:szCs w:val="24"/>
              </w:rPr>
              <w:t xml:space="preserve"> Pakistan</w:t>
            </w:r>
            <w:r w:rsidR="009236B8" w:rsidRPr="008F3688">
              <w:rPr>
                <w:sz w:val="24"/>
                <w:szCs w:val="24"/>
              </w:rPr>
              <w:t>.</w:t>
            </w:r>
          </w:p>
        </w:tc>
        <w:tc>
          <w:tcPr>
            <w:tcW w:w="380" w:type="dxa"/>
          </w:tcPr>
          <w:p w14:paraId="19DA3948" w14:textId="77777777" w:rsidR="00CD2FD2" w:rsidRPr="00997E86" w:rsidRDefault="00CD2FD2" w:rsidP="00CD2FD2"/>
        </w:tc>
        <w:tc>
          <w:tcPr>
            <w:tcW w:w="6717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63D44690" w14:textId="1D521FB4" w:rsidR="00CD2FD2" w:rsidRPr="008F3688" w:rsidRDefault="002E3076" w:rsidP="002E3076">
            <w:pPr>
              <w:pStyle w:val="Introduction"/>
              <w:spacing w:line="240" w:lineRule="auto"/>
              <w:ind w:right="-3"/>
              <w:rPr>
                <w:i w:val="0"/>
                <w:iCs/>
                <w:sz w:val="32"/>
                <w:szCs w:val="32"/>
              </w:rPr>
            </w:pPr>
            <w:r>
              <w:rPr>
                <w:i w:val="0"/>
                <w:iCs/>
                <w:sz w:val="32"/>
                <w:szCs w:val="32"/>
              </w:rPr>
              <w:t>I am a passionate front-end developer, looking for an opportunity in the field of web development. I am really dedicated to my work. I know editing stuff &amp; MS-Office automation as well.</w:t>
            </w:r>
          </w:p>
        </w:tc>
        <w:tc>
          <w:tcPr>
            <w:tcW w:w="284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61A3E01F" w14:textId="2CC48D2B" w:rsidR="00CD2FD2" w:rsidRPr="00CD2FD2" w:rsidRDefault="00CD2FD2" w:rsidP="00637DA8">
            <w:pPr>
              <w:ind w:left="2003"/>
              <w:rPr>
                <w:lang w:val="it-IT"/>
              </w:rPr>
            </w:pPr>
          </w:p>
        </w:tc>
      </w:tr>
      <w:tr w:rsidR="007249A7" w:rsidRPr="00997E86" w14:paraId="4A101287" w14:textId="77777777" w:rsidTr="002E3076">
        <w:trPr>
          <w:trHeight w:val="427"/>
        </w:trPr>
        <w:tc>
          <w:tcPr>
            <w:tcW w:w="523" w:type="dxa"/>
            <w:vAlign w:val="center"/>
          </w:tcPr>
          <w:p w14:paraId="51B21EB3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2B91C77" wp14:editId="2285F00D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33F32D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">
                      <v:rect id="Rectangle 144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">
                        <v:imagedata r:id="rId23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82" w:type="dxa"/>
            <w:gridSpan w:val="2"/>
            <w:vAlign w:val="center"/>
          </w:tcPr>
          <w:p w14:paraId="39509B1C" w14:textId="1B27A625" w:rsidR="00CD2FD2" w:rsidRPr="008F3688" w:rsidRDefault="00121456" w:rsidP="00CD2FD2">
            <w:pPr>
              <w:pStyle w:val="Contact"/>
              <w:rPr>
                <w:sz w:val="24"/>
                <w:szCs w:val="24"/>
              </w:rPr>
            </w:pPr>
            <w:hyperlink r:id="rId24" w:history="1">
              <w:r w:rsidR="009236B8" w:rsidRPr="00BE2BB9">
                <w:rPr>
                  <w:rStyle w:val="Hyperlink"/>
                  <w:color w:val="4E7BBF" w:themeColor="accent1" w:themeTint="99"/>
                  <w:sz w:val="24"/>
                  <w:szCs w:val="24"/>
                </w:rPr>
                <w:t>Usman Kashmiri</w:t>
              </w:r>
            </w:hyperlink>
          </w:p>
        </w:tc>
        <w:tc>
          <w:tcPr>
            <w:tcW w:w="380" w:type="dxa"/>
          </w:tcPr>
          <w:p w14:paraId="645B5218" w14:textId="77777777" w:rsidR="00CD2FD2" w:rsidRPr="00997E86" w:rsidRDefault="00CD2FD2" w:rsidP="00CD2FD2"/>
        </w:tc>
        <w:tc>
          <w:tcPr>
            <w:tcW w:w="6717" w:type="dxa"/>
            <w:vMerge/>
            <w:tcBorders>
              <w:bottom w:val="single" w:sz="4" w:space="0" w:color="D9D9D9" w:themeColor="background1" w:themeShade="D9"/>
            </w:tcBorders>
          </w:tcPr>
          <w:p w14:paraId="1E694327" w14:textId="77777777" w:rsidR="00CD2FD2" w:rsidRPr="00997E86" w:rsidRDefault="00CD2FD2" w:rsidP="00CD2FD2"/>
        </w:tc>
        <w:tc>
          <w:tcPr>
            <w:tcW w:w="284" w:type="dxa"/>
            <w:vMerge/>
            <w:tcBorders>
              <w:bottom w:val="single" w:sz="4" w:space="0" w:color="D9D9D9" w:themeColor="background1" w:themeShade="D9"/>
            </w:tcBorders>
          </w:tcPr>
          <w:p w14:paraId="4742003E" w14:textId="77777777" w:rsidR="00CD2FD2" w:rsidRPr="00997E86" w:rsidRDefault="00CD2FD2" w:rsidP="00CD2FD2"/>
        </w:tc>
      </w:tr>
      <w:tr w:rsidR="007249A7" w:rsidRPr="00997E86" w14:paraId="17F88092" w14:textId="77777777" w:rsidTr="002E3076">
        <w:trPr>
          <w:trHeight w:val="427"/>
        </w:trPr>
        <w:tc>
          <w:tcPr>
            <w:tcW w:w="523" w:type="dxa"/>
            <w:vAlign w:val="center"/>
          </w:tcPr>
          <w:p w14:paraId="65A3B43C" w14:textId="483D02E5" w:rsidR="00CD2FD2" w:rsidRPr="00621B5C" w:rsidRDefault="00B10CC5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67A4D48B" wp14:editId="397AD208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3BA5DA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">
                      <v:rect id="Rectangle 151" o:spid="_x0000_s1027" alt="&quot;&quot;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">
                        <v:imagedata r:id="rId27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82" w:type="dxa"/>
            <w:gridSpan w:val="2"/>
            <w:vAlign w:val="center"/>
          </w:tcPr>
          <w:p w14:paraId="544650EA" w14:textId="051B2DC7" w:rsidR="00CD2FD2" w:rsidRPr="008F3688" w:rsidRDefault="00BE2BB9" w:rsidP="00CD2FD2">
            <w:pPr>
              <w:pStyle w:val="Contact"/>
              <w:rPr>
                <w:sz w:val="24"/>
                <w:szCs w:val="24"/>
              </w:rPr>
            </w:pPr>
            <w:hyperlink r:id="rId28" w:history="1">
              <w:r w:rsidRPr="00BE2BB9">
                <w:rPr>
                  <w:rStyle w:val="Hyperlink"/>
                  <w:color w:val="4E7BBF" w:themeColor="accent1" w:themeTint="99"/>
                </w:rPr>
                <w:t>Kashmiri.Dev</w:t>
              </w:r>
            </w:hyperlink>
          </w:p>
        </w:tc>
        <w:tc>
          <w:tcPr>
            <w:tcW w:w="380" w:type="dxa"/>
          </w:tcPr>
          <w:p w14:paraId="289B0929" w14:textId="77777777" w:rsidR="00CD2FD2" w:rsidRPr="00997E86" w:rsidRDefault="00CD2FD2" w:rsidP="00CD2FD2"/>
        </w:tc>
        <w:tc>
          <w:tcPr>
            <w:tcW w:w="6717" w:type="dxa"/>
            <w:vMerge/>
            <w:tcBorders>
              <w:bottom w:val="single" w:sz="4" w:space="0" w:color="D9D9D9" w:themeColor="background1" w:themeShade="D9"/>
            </w:tcBorders>
          </w:tcPr>
          <w:p w14:paraId="5EBB2FCD" w14:textId="77777777" w:rsidR="00CD2FD2" w:rsidRPr="00997E86" w:rsidRDefault="00CD2FD2" w:rsidP="00CD2FD2"/>
        </w:tc>
        <w:tc>
          <w:tcPr>
            <w:tcW w:w="284" w:type="dxa"/>
            <w:vMerge/>
            <w:tcBorders>
              <w:bottom w:val="single" w:sz="4" w:space="0" w:color="D9D9D9" w:themeColor="background1" w:themeShade="D9"/>
            </w:tcBorders>
          </w:tcPr>
          <w:p w14:paraId="4E25B75E" w14:textId="77777777" w:rsidR="00CD2FD2" w:rsidRPr="00997E86" w:rsidRDefault="00CD2FD2" w:rsidP="00CD2FD2"/>
        </w:tc>
      </w:tr>
      <w:tr w:rsidR="007249A7" w:rsidRPr="00997E86" w14:paraId="02CC3771" w14:textId="77777777" w:rsidTr="002E3076">
        <w:trPr>
          <w:trHeight w:val="427"/>
        </w:trPr>
        <w:tc>
          <w:tcPr>
            <w:tcW w:w="523" w:type="dxa"/>
            <w:vAlign w:val="center"/>
          </w:tcPr>
          <w:p w14:paraId="33691856" w14:textId="33CA7748" w:rsidR="00CD2FD2" w:rsidRPr="00621B5C" w:rsidRDefault="00CD2FD2" w:rsidP="00CD2FD2">
            <w:pPr>
              <w:pStyle w:val="Contact"/>
            </w:pPr>
          </w:p>
        </w:tc>
        <w:tc>
          <w:tcPr>
            <w:tcW w:w="3582" w:type="dxa"/>
            <w:gridSpan w:val="2"/>
            <w:vAlign w:val="center"/>
          </w:tcPr>
          <w:p w14:paraId="61D77707" w14:textId="5C59A3EA" w:rsidR="00CD2FD2" w:rsidRPr="00B03ED5" w:rsidRDefault="00CD2FD2" w:rsidP="00CD2FD2">
            <w:pPr>
              <w:pStyle w:val="Contact"/>
            </w:pPr>
          </w:p>
        </w:tc>
        <w:tc>
          <w:tcPr>
            <w:tcW w:w="380" w:type="dxa"/>
          </w:tcPr>
          <w:p w14:paraId="21FE34F1" w14:textId="77777777" w:rsidR="00CD2FD2" w:rsidRPr="00997E86" w:rsidRDefault="00CD2FD2" w:rsidP="00CD2FD2"/>
        </w:tc>
        <w:tc>
          <w:tcPr>
            <w:tcW w:w="6717" w:type="dxa"/>
            <w:vMerge/>
            <w:tcBorders>
              <w:bottom w:val="single" w:sz="4" w:space="0" w:color="D9D9D9" w:themeColor="background1" w:themeShade="D9"/>
            </w:tcBorders>
          </w:tcPr>
          <w:p w14:paraId="3041BC85" w14:textId="77777777" w:rsidR="00CD2FD2" w:rsidRPr="00997E86" w:rsidRDefault="00CD2FD2" w:rsidP="00CD2FD2"/>
        </w:tc>
        <w:tc>
          <w:tcPr>
            <w:tcW w:w="284" w:type="dxa"/>
            <w:vMerge/>
            <w:tcBorders>
              <w:bottom w:val="single" w:sz="4" w:space="0" w:color="D9D9D9" w:themeColor="background1" w:themeShade="D9"/>
            </w:tcBorders>
          </w:tcPr>
          <w:p w14:paraId="64EA1248" w14:textId="77777777" w:rsidR="00CD2FD2" w:rsidRPr="00997E86" w:rsidRDefault="00CD2FD2" w:rsidP="00CD2FD2"/>
        </w:tc>
      </w:tr>
      <w:tr w:rsidR="00BE2BB9" w:rsidRPr="00997E86" w14:paraId="4941B8B9" w14:textId="77777777" w:rsidTr="002E3076">
        <w:trPr>
          <w:trHeight w:val="734"/>
        </w:trPr>
        <w:tc>
          <w:tcPr>
            <w:tcW w:w="4105" w:type="dxa"/>
            <w:gridSpan w:val="3"/>
          </w:tcPr>
          <w:p w14:paraId="6F779103" w14:textId="4D7CB862" w:rsidR="00CD2FD2" w:rsidRPr="00997E86" w:rsidRDefault="00CD2FD2" w:rsidP="00DB63E3"/>
        </w:tc>
        <w:tc>
          <w:tcPr>
            <w:tcW w:w="380" w:type="dxa"/>
          </w:tcPr>
          <w:p w14:paraId="59030B50" w14:textId="77777777" w:rsidR="00CD2FD2" w:rsidRPr="00997E86" w:rsidRDefault="00CD2FD2" w:rsidP="00CD2FD2"/>
        </w:tc>
        <w:tc>
          <w:tcPr>
            <w:tcW w:w="6717" w:type="dxa"/>
            <w:vMerge/>
            <w:tcBorders>
              <w:bottom w:val="single" w:sz="4" w:space="0" w:color="D9D9D9" w:themeColor="background1" w:themeShade="D9"/>
            </w:tcBorders>
          </w:tcPr>
          <w:p w14:paraId="64D5EA21" w14:textId="77777777" w:rsidR="00CD2FD2" w:rsidRPr="00997E86" w:rsidRDefault="00CD2FD2" w:rsidP="00CD2FD2"/>
        </w:tc>
        <w:tc>
          <w:tcPr>
            <w:tcW w:w="284" w:type="dxa"/>
            <w:vMerge/>
            <w:tcBorders>
              <w:bottom w:val="single" w:sz="4" w:space="0" w:color="D9D9D9" w:themeColor="background1" w:themeShade="D9"/>
            </w:tcBorders>
          </w:tcPr>
          <w:p w14:paraId="7D83EDAB" w14:textId="77777777" w:rsidR="00CD2FD2" w:rsidRPr="00997E86" w:rsidRDefault="00CD2FD2" w:rsidP="00CD2FD2"/>
        </w:tc>
      </w:tr>
      <w:tr w:rsidR="00BE2BB9" w:rsidRPr="00997E86" w14:paraId="1CB30EBF" w14:textId="77777777" w:rsidTr="002E3076">
        <w:trPr>
          <w:trHeight w:val="293"/>
        </w:trPr>
        <w:tc>
          <w:tcPr>
            <w:tcW w:w="4105" w:type="dxa"/>
            <w:gridSpan w:val="3"/>
          </w:tcPr>
          <w:p w14:paraId="795877EE" w14:textId="5EAC880F" w:rsidR="00CD2FD2" w:rsidRPr="00997E86" w:rsidRDefault="00CD2FD2" w:rsidP="00CD2FD2"/>
        </w:tc>
        <w:tc>
          <w:tcPr>
            <w:tcW w:w="380" w:type="dxa"/>
          </w:tcPr>
          <w:p w14:paraId="51FDE6C9" w14:textId="77777777" w:rsidR="00CD2FD2" w:rsidRPr="00997E86" w:rsidRDefault="00CD2FD2" w:rsidP="00CD2FD2"/>
        </w:tc>
        <w:tc>
          <w:tcPr>
            <w:tcW w:w="6717" w:type="dxa"/>
            <w:tcBorders>
              <w:top w:val="single" w:sz="4" w:space="0" w:color="D9D9D9" w:themeColor="background1" w:themeShade="D9"/>
            </w:tcBorders>
          </w:tcPr>
          <w:p w14:paraId="148B9AA5" w14:textId="77777777" w:rsidR="00CD2FD2" w:rsidRPr="00997E86" w:rsidRDefault="00CD2FD2" w:rsidP="00CD2FD2"/>
        </w:tc>
        <w:tc>
          <w:tcPr>
            <w:tcW w:w="284" w:type="dxa"/>
            <w:tcBorders>
              <w:top w:val="single" w:sz="4" w:space="0" w:color="D9D9D9" w:themeColor="background1" w:themeShade="D9"/>
            </w:tcBorders>
          </w:tcPr>
          <w:p w14:paraId="4AB85574" w14:textId="77777777" w:rsidR="00CD2FD2" w:rsidRPr="00997E86" w:rsidRDefault="00CD2FD2" w:rsidP="00CD2FD2"/>
        </w:tc>
      </w:tr>
      <w:tr w:rsidR="00BE2BB9" w:rsidRPr="00997E86" w14:paraId="75C9FF18" w14:textId="77777777" w:rsidTr="002E3076">
        <w:trPr>
          <w:trHeight w:val="8029"/>
        </w:trPr>
        <w:tc>
          <w:tcPr>
            <w:tcW w:w="4105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835A1D40E0EB4A249A422D06B34F4465"/>
              </w:placeholder>
              <w:temporary/>
              <w:showingPlcHdr/>
              <w15:appearance w15:val="hidden"/>
            </w:sdtPr>
            <w:sdtEndPr/>
            <w:sdtContent>
              <w:p w14:paraId="1C49736E" w14:textId="77777777" w:rsidR="00144072" w:rsidRDefault="00144072" w:rsidP="00144072">
                <w:pPr>
                  <w:pStyle w:val="Heading1"/>
                </w:pPr>
                <w:r>
                  <w:t>Skills</w:t>
                </w:r>
              </w:p>
            </w:sdtContent>
          </w:sdt>
          <w:p w14:paraId="48DE05B9" w14:textId="533234A3" w:rsidR="00144072" w:rsidRDefault="00BB5790" w:rsidP="0014407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1" locked="0" layoutInCell="1" allowOverlap="1" wp14:anchorId="1BEB5A08" wp14:editId="2B14C4E3">
                      <wp:simplePos x="0" y="0"/>
                      <wp:positionH relativeFrom="column">
                        <wp:posOffset>-222</wp:posOffset>
                      </wp:positionH>
                      <wp:positionV relativeFrom="paragraph">
                        <wp:posOffset>-57785</wp:posOffset>
                      </wp:positionV>
                      <wp:extent cx="2498090" cy="1404620"/>
                      <wp:effectExtent l="0" t="0" r="0" b="0"/>
                      <wp:wrapTopAndBottom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809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BE03CF" w14:textId="77777777" w:rsidR="00F314B4" w:rsidRDefault="00F314B4" w:rsidP="007249A7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tabs>
                                      <w:tab w:val="left" w:pos="426"/>
                                    </w:tabs>
                                    <w:spacing w:line="276" w:lineRule="auto"/>
                                    <w:ind w:left="426" w:hanging="568"/>
                                  </w:pPr>
                                  <w:r>
                                    <w:t>MS Office</w:t>
                                  </w:r>
                                </w:p>
                                <w:p w14:paraId="5E70FDD1" w14:textId="6FF9C5D3" w:rsidR="00F314B4" w:rsidRDefault="00F314B4" w:rsidP="007249A7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tabs>
                                      <w:tab w:val="left" w:pos="426"/>
                                    </w:tabs>
                                    <w:spacing w:line="276" w:lineRule="auto"/>
                                    <w:ind w:left="426" w:hanging="568"/>
                                  </w:pPr>
                                  <w:r>
                                    <w:t>HTML/CSS/JavaScript</w:t>
                                  </w:r>
                                </w:p>
                                <w:p w14:paraId="5C2718ED" w14:textId="558E1875" w:rsidR="00F314B4" w:rsidRDefault="00F314B4" w:rsidP="007249A7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tabs>
                                      <w:tab w:val="left" w:pos="426"/>
                                    </w:tabs>
                                    <w:spacing w:line="276" w:lineRule="auto"/>
                                    <w:ind w:left="426" w:hanging="568"/>
                                  </w:pPr>
                                  <w:r>
                                    <w:t>Frameworks (Bootstrap, MDB, Materialize CSS, Tailwind CSS, Animate.CSS)</w:t>
                                  </w:r>
                                </w:p>
                                <w:p w14:paraId="2C062FF8" w14:textId="61DCF830" w:rsidR="00B71876" w:rsidRDefault="00F314B4" w:rsidP="007249A7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tabs>
                                      <w:tab w:val="left" w:pos="426"/>
                                    </w:tabs>
                                    <w:spacing w:line="276" w:lineRule="auto"/>
                                    <w:ind w:left="426" w:hanging="568"/>
                                  </w:pPr>
                                  <w:r>
                                    <w:t>jQuery/jQuery Plugins</w:t>
                                  </w:r>
                                </w:p>
                                <w:p w14:paraId="72C7C159" w14:textId="573D240C" w:rsidR="00F314B4" w:rsidRDefault="00F314B4" w:rsidP="007249A7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tabs>
                                      <w:tab w:val="left" w:pos="426"/>
                                    </w:tabs>
                                    <w:spacing w:line="276" w:lineRule="auto"/>
                                    <w:ind w:left="426" w:hanging="568"/>
                                  </w:pPr>
                                  <w:r>
                                    <w:t>WordPress</w:t>
                                  </w:r>
                                </w:p>
                                <w:p w14:paraId="72ECA234" w14:textId="5081CAC4" w:rsidR="00F314B4" w:rsidRDefault="00F314B4" w:rsidP="007249A7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tabs>
                                      <w:tab w:val="left" w:pos="426"/>
                                    </w:tabs>
                                    <w:spacing w:line="276" w:lineRule="auto"/>
                                    <w:ind w:left="426" w:hanging="568"/>
                                  </w:pPr>
                                  <w:r>
                                    <w:t>Wix</w:t>
                                  </w:r>
                                </w:p>
                                <w:p w14:paraId="3162829A" w14:textId="482DBA27" w:rsidR="00F314B4" w:rsidRDefault="00F314B4" w:rsidP="007249A7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tabs>
                                      <w:tab w:val="left" w:pos="426"/>
                                    </w:tabs>
                                    <w:spacing w:line="276" w:lineRule="auto"/>
                                    <w:ind w:left="426" w:hanging="568"/>
                                  </w:pPr>
                                  <w:r>
                                    <w:t>Git Bash/GitHub</w:t>
                                  </w:r>
                                </w:p>
                                <w:p w14:paraId="1D4B510C" w14:textId="414BCF3B" w:rsidR="00F314B4" w:rsidRDefault="000E4550" w:rsidP="007249A7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tabs>
                                      <w:tab w:val="left" w:pos="426"/>
                                    </w:tabs>
                                    <w:spacing w:line="276" w:lineRule="auto"/>
                                    <w:ind w:left="426" w:hanging="568"/>
                                  </w:pPr>
                                  <w:r>
                                    <w:t xml:space="preserve">Adobe </w:t>
                                  </w:r>
                                  <w:r w:rsidR="00F314B4">
                                    <w:t>Photoshop</w:t>
                                  </w:r>
                                </w:p>
                                <w:p w14:paraId="621F3294" w14:textId="685BD5A4" w:rsidR="00BB5790" w:rsidRDefault="00BB5790" w:rsidP="007249A7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tabs>
                                      <w:tab w:val="left" w:pos="426"/>
                                    </w:tabs>
                                    <w:spacing w:line="276" w:lineRule="auto"/>
                                    <w:ind w:left="426" w:hanging="568"/>
                                  </w:pPr>
                                  <w:r>
                                    <w:t>Video Editing (Adobe Premiere Pro/After Effects)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1BEB5A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-4.55pt;width:196.7pt;height:110.6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" stroked="f">
                      <v:textbox style="mso-fit-shape-to-text:t">
                        <w:txbxContent>
                          <w:p w14:paraId="3ABE03CF" w14:textId="77777777" w:rsidR="00F314B4" w:rsidRDefault="00F314B4" w:rsidP="007249A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426"/>
                              </w:tabs>
                              <w:spacing w:line="276" w:lineRule="auto"/>
                              <w:ind w:left="426" w:hanging="568"/>
                            </w:pPr>
                            <w:r>
                              <w:t>MS Office</w:t>
                            </w:r>
                          </w:p>
                          <w:p w14:paraId="5E70FDD1" w14:textId="6FF9C5D3" w:rsidR="00F314B4" w:rsidRDefault="00F314B4" w:rsidP="007249A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426"/>
                              </w:tabs>
                              <w:spacing w:line="276" w:lineRule="auto"/>
                              <w:ind w:left="426" w:hanging="568"/>
                            </w:pPr>
                            <w:r>
                              <w:t>HTML/CSS/JavaScript</w:t>
                            </w:r>
                          </w:p>
                          <w:p w14:paraId="5C2718ED" w14:textId="558E1875" w:rsidR="00F314B4" w:rsidRDefault="00F314B4" w:rsidP="007249A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426"/>
                              </w:tabs>
                              <w:spacing w:line="276" w:lineRule="auto"/>
                              <w:ind w:left="426" w:hanging="568"/>
                            </w:pPr>
                            <w:r>
                              <w:t>Frameworks (Bootstrap, MDB, Materialize CSS, Tailwind CSS, Animate.CSS)</w:t>
                            </w:r>
                          </w:p>
                          <w:p w14:paraId="2C062FF8" w14:textId="61DCF830" w:rsidR="00B71876" w:rsidRDefault="00F314B4" w:rsidP="007249A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426"/>
                              </w:tabs>
                              <w:spacing w:line="276" w:lineRule="auto"/>
                              <w:ind w:left="426" w:hanging="568"/>
                            </w:pPr>
                            <w:r>
                              <w:t>jQuery/jQuery Plugins</w:t>
                            </w:r>
                          </w:p>
                          <w:p w14:paraId="72C7C159" w14:textId="573D240C" w:rsidR="00F314B4" w:rsidRDefault="00F314B4" w:rsidP="007249A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426"/>
                              </w:tabs>
                              <w:spacing w:line="276" w:lineRule="auto"/>
                              <w:ind w:left="426" w:hanging="568"/>
                            </w:pPr>
                            <w:r>
                              <w:t>WordPress</w:t>
                            </w:r>
                          </w:p>
                          <w:p w14:paraId="72ECA234" w14:textId="5081CAC4" w:rsidR="00F314B4" w:rsidRDefault="00F314B4" w:rsidP="007249A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426"/>
                              </w:tabs>
                              <w:spacing w:line="276" w:lineRule="auto"/>
                              <w:ind w:left="426" w:hanging="568"/>
                            </w:pPr>
                            <w:r>
                              <w:t>Wix</w:t>
                            </w:r>
                          </w:p>
                          <w:p w14:paraId="3162829A" w14:textId="482DBA27" w:rsidR="00F314B4" w:rsidRDefault="00F314B4" w:rsidP="007249A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426"/>
                              </w:tabs>
                              <w:spacing w:line="276" w:lineRule="auto"/>
                              <w:ind w:left="426" w:hanging="568"/>
                            </w:pPr>
                            <w:r>
                              <w:t>Git Bash/GitHub</w:t>
                            </w:r>
                          </w:p>
                          <w:p w14:paraId="1D4B510C" w14:textId="414BCF3B" w:rsidR="00F314B4" w:rsidRDefault="000E4550" w:rsidP="007249A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426"/>
                              </w:tabs>
                              <w:spacing w:line="276" w:lineRule="auto"/>
                              <w:ind w:left="426" w:hanging="568"/>
                            </w:pPr>
                            <w:r>
                              <w:t xml:space="preserve">Adobe </w:t>
                            </w:r>
                            <w:r w:rsidR="00F314B4">
                              <w:t>Photoshop</w:t>
                            </w:r>
                          </w:p>
                          <w:p w14:paraId="621F3294" w14:textId="685BD5A4" w:rsidR="00BB5790" w:rsidRDefault="00BB5790" w:rsidP="007249A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426"/>
                              </w:tabs>
                              <w:spacing w:line="276" w:lineRule="auto"/>
                              <w:ind w:left="426" w:hanging="568"/>
                            </w:pPr>
                            <w:r>
                              <w:t>Video Editing (Adobe Premiere Pro/After Effects)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  <w:sdt>
            <w:sdtPr>
              <w:id w:val="434569950"/>
              <w:placeholder>
                <w:docPart w:val="9BC3302F0254468EA2BC9E32691396A1"/>
              </w:placeholder>
              <w:temporary/>
              <w:showingPlcHdr/>
              <w15:appearance w15:val="hidden"/>
            </w:sdtPr>
            <w:sdtEndPr/>
            <w:sdtContent>
              <w:p w14:paraId="088E5DFB" w14:textId="77777777" w:rsidR="008E2197" w:rsidRDefault="008E2197" w:rsidP="008E2197">
                <w:pPr>
                  <w:pStyle w:val="Heading1"/>
                </w:pPr>
                <w:r>
                  <w:t>Education</w:t>
                </w:r>
              </w:p>
            </w:sdtContent>
          </w:sdt>
          <w:p w14:paraId="58B81C81" w14:textId="54D2EB1A" w:rsidR="008E2197" w:rsidRPr="00BB5790" w:rsidRDefault="00BB5790" w:rsidP="008E2197">
            <w:pPr>
              <w:pStyle w:val="Heading2"/>
              <w:rPr>
                <w:sz w:val="28"/>
                <w:szCs w:val="28"/>
              </w:rPr>
            </w:pPr>
            <w:r w:rsidRPr="00BB5790">
              <w:rPr>
                <w:sz w:val="28"/>
                <w:szCs w:val="28"/>
              </w:rPr>
              <w:t>Matriculation</w:t>
            </w:r>
          </w:p>
          <w:p w14:paraId="2A2A7527" w14:textId="561C845E" w:rsidR="00552F9B" w:rsidRDefault="00BB5790" w:rsidP="00552F9B">
            <w:pPr>
              <w:pStyle w:val="Heading4"/>
            </w:pPr>
            <w:r>
              <w:t>Sindh Board, Karachi</w:t>
            </w:r>
          </w:p>
          <w:p w14:paraId="39DD2F69" w14:textId="6307DEE6" w:rsidR="00552F9B" w:rsidRDefault="00BB5790" w:rsidP="00552F9B">
            <w:r>
              <w:t>2015-2017</w:t>
            </w:r>
          </w:p>
          <w:p w14:paraId="7570AB9A" w14:textId="630F4C6E" w:rsidR="00552F9B" w:rsidRPr="00BB5790" w:rsidRDefault="00BB5790" w:rsidP="00552F9B">
            <w:pPr>
              <w:pStyle w:val="Heading2"/>
              <w:rPr>
                <w:sz w:val="28"/>
                <w:szCs w:val="28"/>
              </w:rPr>
            </w:pPr>
            <w:r w:rsidRPr="00BB5790">
              <w:rPr>
                <w:sz w:val="28"/>
                <w:szCs w:val="28"/>
              </w:rPr>
              <w:t>Intermediate</w:t>
            </w:r>
          </w:p>
          <w:p w14:paraId="7E7438B0" w14:textId="3B896956" w:rsidR="00552F9B" w:rsidRDefault="00BB5790" w:rsidP="00552F9B">
            <w:pPr>
              <w:pStyle w:val="Heading4"/>
            </w:pPr>
            <w:r>
              <w:t>Islamia Sci. College, Karachi</w:t>
            </w:r>
          </w:p>
          <w:p w14:paraId="01975620" w14:textId="0DA4E339" w:rsidR="00552F9B" w:rsidRPr="00552F9B" w:rsidRDefault="00BB5790" w:rsidP="00BB5790">
            <w:r>
              <w:t>2017-2019</w:t>
            </w:r>
          </w:p>
        </w:tc>
        <w:tc>
          <w:tcPr>
            <w:tcW w:w="380" w:type="dxa"/>
            <w:tcBorders>
              <w:left w:val="single" w:sz="4" w:space="0" w:color="D9D9D9" w:themeColor="background1" w:themeShade="D9"/>
            </w:tcBorders>
          </w:tcPr>
          <w:p w14:paraId="25CFB5D6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7001" w:type="dxa"/>
            <w:gridSpan w:val="2"/>
          </w:tcPr>
          <w:p w14:paraId="35351597" w14:textId="477E98BE" w:rsidR="004103C0" w:rsidRPr="00332E0C" w:rsidRDefault="0002535B" w:rsidP="0002535B">
            <w:pPr>
              <w:pStyle w:val="Heading1"/>
              <w:spacing w:after="120"/>
              <w:rPr>
                <w:sz w:val="36"/>
                <w:szCs w:val="36"/>
              </w:rPr>
            </w:pPr>
            <w:r w:rsidRPr="00332E0C">
              <w:rPr>
                <w:sz w:val="36"/>
                <w:szCs w:val="36"/>
              </w:rPr>
              <w:t>My Creative Skills:</w:t>
            </w:r>
          </w:p>
          <w:p w14:paraId="5DD060ED" w14:textId="77777777" w:rsidR="00A6425D" w:rsidRDefault="0002535B" w:rsidP="0049633F">
            <w:pPr>
              <w:pStyle w:val="JobDescription"/>
              <w:spacing w:line="240" w:lineRule="auto"/>
              <w:rPr>
                <w:sz w:val="24"/>
                <w:szCs w:val="24"/>
              </w:rPr>
            </w:pPr>
            <w:r w:rsidRPr="0049633F">
              <w:rPr>
                <w:sz w:val="24"/>
                <w:szCs w:val="24"/>
              </w:rPr>
              <w:t>I’ve learnt web designing from Aptect Gulshan Center. I’ve knowledge about HTML/CSS/JavaScript. JavaScript Libraries, JQuery</w:t>
            </w:r>
            <w:r w:rsidR="001D0C3D" w:rsidRPr="0049633F">
              <w:rPr>
                <w:sz w:val="24"/>
                <w:szCs w:val="24"/>
              </w:rPr>
              <w:t xml:space="preserve"> and AJAX. JQuery plugins and JavaScript </w:t>
            </w:r>
            <w:r w:rsidRPr="0049633F">
              <w:rPr>
                <w:sz w:val="24"/>
                <w:szCs w:val="24"/>
              </w:rPr>
              <w:t>plugins</w:t>
            </w:r>
            <w:r w:rsidR="001D0C3D" w:rsidRPr="0049633F">
              <w:rPr>
                <w:sz w:val="24"/>
                <w:szCs w:val="24"/>
              </w:rPr>
              <w:t>. I’ve command over Bootstrap &amp; I can work with latest web frameworks (such as: Materialized CSS, Tailwind CSS, MDB).</w:t>
            </w:r>
            <w:r w:rsidR="0049633F">
              <w:rPr>
                <w:sz w:val="24"/>
                <w:szCs w:val="24"/>
              </w:rPr>
              <w:t xml:space="preserve"> I can work with CMS as well (such as: Wordpress</w:t>
            </w:r>
            <w:r w:rsidR="00E000D9">
              <w:rPr>
                <w:sz w:val="24"/>
                <w:szCs w:val="24"/>
              </w:rPr>
              <w:t xml:space="preserve"> &amp;</w:t>
            </w:r>
            <w:r w:rsidR="0049633F">
              <w:rPr>
                <w:sz w:val="24"/>
                <w:szCs w:val="24"/>
              </w:rPr>
              <w:t xml:space="preserve"> Wix).</w:t>
            </w:r>
            <w:r w:rsidR="001D0C3D" w:rsidRPr="0049633F">
              <w:rPr>
                <w:sz w:val="24"/>
                <w:szCs w:val="24"/>
              </w:rPr>
              <w:t xml:space="preserve"> I’ve written some blogs on wordpress as well. </w:t>
            </w:r>
            <w:r w:rsidR="00E000D9">
              <w:rPr>
                <w:sz w:val="24"/>
                <w:szCs w:val="24"/>
              </w:rPr>
              <w:t xml:space="preserve">I know Ms-Office automation. And I can edit photos &amp; videos using Adobe Photoshop, </w:t>
            </w:r>
            <w:r w:rsidR="00BF30C5">
              <w:rPr>
                <w:sz w:val="24"/>
                <w:szCs w:val="24"/>
              </w:rPr>
              <w:t>A</w:t>
            </w:r>
            <w:r w:rsidR="00E000D9">
              <w:rPr>
                <w:sz w:val="24"/>
                <w:szCs w:val="24"/>
              </w:rPr>
              <w:t xml:space="preserve">dobe </w:t>
            </w:r>
            <w:r w:rsidR="00BF30C5">
              <w:rPr>
                <w:sz w:val="24"/>
                <w:szCs w:val="24"/>
              </w:rPr>
              <w:t>P</w:t>
            </w:r>
            <w:r w:rsidR="00E000D9">
              <w:rPr>
                <w:sz w:val="24"/>
                <w:szCs w:val="24"/>
              </w:rPr>
              <w:t xml:space="preserve">remiere </w:t>
            </w:r>
            <w:r w:rsidR="00BF30C5">
              <w:rPr>
                <w:sz w:val="24"/>
                <w:szCs w:val="24"/>
              </w:rPr>
              <w:t>P</w:t>
            </w:r>
            <w:r w:rsidR="00E000D9">
              <w:rPr>
                <w:sz w:val="24"/>
                <w:szCs w:val="24"/>
              </w:rPr>
              <w:t xml:space="preserve">ro and I </w:t>
            </w:r>
            <w:r w:rsidR="005171FE">
              <w:rPr>
                <w:sz w:val="24"/>
                <w:szCs w:val="24"/>
              </w:rPr>
              <w:t xml:space="preserve">also </w:t>
            </w:r>
            <w:r w:rsidR="00E000D9">
              <w:rPr>
                <w:sz w:val="24"/>
                <w:szCs w:val="24"/>
              </w:rPr>
              <w:t>know some basics of Adobe After Effects</w:t>
            </w:r>
            <w:r w:rsidR="005171FE">
              <w:rPr>
                <w:sz w:val="24"/>
                <w:szCs w:val="24"/>
              </w:rPr>
              <w:t>.</w:t>
            </w:r>
          </w:p>
          <w:p w14:paraId="4CBDA750" w14:textId="77777777" w:rsidR="00332E0C" w:rsidRDefault="00332E0C" w:rsidP="0049633F">
            <w:pPr>
              <w:pStyle w:val="JobDescription"/>
              <w:spacing w:line="240" w:lineRule="auto"/>
              <w:rPr>
                <w:sz w:val="24"/>
                <w:szCs w:val="24"/>
              </w:rPr>
            </w:pPr>
          </w:p>
          <w:p w14:paraId="0A41DA59" w14:textId="77777777" w:rsidR="00332E0C" w:rsidRPr="00332E0C" w:rsidRDefault="00332E0C" w:rsidP="00332E0C">
            <w:pPr>
              <w:pStyle w:val="Heading1"/>
              <w:spacing w:after="120"/>
              <w:rPr>
                <w:sz w:val="36"/>
                <w:szCs w:val="36"/>
              </w:rPr>
            </w:pPr>
            <w:r w:rsidRPr="00332E0C">
              <w:rPr>
                <w:sz w:val="36"/>
                <w:szCs w:val="36"/>
              </w:rPr>
              <w:t>Experience</w:t>
            </w:r>
            <w:r w:rsidRPr="00332E0C">
              <w:rPr>
                <w:sz w:val="36"/>
                <w:szCs w:val="36"/>
              </w:rPr>
              <w:t>:</w:t>
            </w:r>
          </w:p>
          <w:p w14:paraId="5304AF68" w14:textId="6DBA7CAB" w:rsidR="00332E0C" w:rsidRPr="00332E0C" w:rsidRDefault="00332E0C" w:rsidP="00332E0C">
            <w:pPr>
              <w:rPr>
                <w:sz w:val="24"/>
                <w:szCs w:val="24"/>
              </w:rPr>
            </w:pPr>
            <w:r w:rsidRPr="00332E0C">
              <w:rPr>
                <w:sz w:val="24"/>
                <w:szCs w:val="24"/>
              </w:rPr>
              <w:t xml:space="preserve">I am a freshie, I don’t have any previous experience in this field. </w:t>
            </w:r>
          </w:p>
        </w:tc>
      </w:tr>
    </w:tbl>
    <w:p w14:paraId="614C4583" w14:textId="04C9D346" w:rsidR="005A20B8" w:rsidRDefault="00BE2BB9" w:rsidP="00BE2BB9">
      <w:pPr>
        <w:tabs>
          <w:tab w:val="left" w:pos="851"/>
        </w:tabs>
        <w:ind w:left="851" w:right="160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B045C77" wp14:editId="0CC8C9B8">
            <wp:simplePos x="0" y="0"/>
            <wp:positionH relativeFrom="column">
              <wp:posOffset>-850605</wp:posOffset>
            </wp:positionH>
            <wp:positionV relativeFrom="margin">
              <wp:posOffset>-333863</wp:posOffset>
            </wp:positionV>
            <wp:extent cx="1998345" cy="1768919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959" cy="1771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A20B8" w:rsidSect="00C777FF">
      <w:headerReference w:type="default" r:id="rId30"/>
      <w:footerReference w:type="default" r:id="rId31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841B6E" w14:textId="77777777" w:rsidR="00121456" w:rsidRDefault="00121456" w:rsidP="00B21D64">
      <w:pPr>
        <w:spacing w:after="0" w:line="240" w:lineRule="auto"/>
      </w:pPr>
      <w:r>
        <w:separator/>
      </w:r>
    </w:p>
  </w:endnote>
  <w:endnote w:type="continuationSeparator" w:id="0">
    <w:p w14:paraId="10524203" w14:textId="77777777" w:rsidR="00121456" w:rsidRDefault="00121456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583E7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96E5BB" wp14:editId="28F80323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8AC1BE" id="Rectangle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790DD" w14:textId="77777777" w:rsidR="00121456" w:rsidRDefault="00121456" w:rsidP="00B21D64">
      <w:pPr>
        <w:spacing w:after="0" w:line="240" w:lineRule="auto"/>
      </w:pPr>
      <w:r>
        <w:separator/>
      </w:r>
    </w:p>
  </w:footnote>
  <w:footnote w:type="continuationSeparator" w:id="0">
    <w:p w14:paraId="68EBE378" w14:textId="77777777" w:rsidR="00121456" w:rsidRDefault="00121456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AC261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0D83F80B" wp14:editId="1ACF810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D221E35" id="Group 129" o:spid="_x0000_s1026" alt="&quot;&quot;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71894"/>
    <w:multiLevelType w:val="hybridMultilevel"/>
    <w:tmpl w:val="25C0BF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57322"/>
    <w:multiLevelType w:val="hybridMultilevel"/>
    <w:tmpl w:val="628064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F536A"/>
    <w:multiLevelType w:val="hybridMultilevel"/>
    <w:tmpl w:val="685C13E0"/>
    <w:lvl w:ilvl="0" w:tplc="8DEAF3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3CF2105"/>
    <w:multiLevelType w:val="multilevel"/>
    <w:tmpl w:val="9D984FD2"/>
    <w:numStyleLink w:val="BullettedList"/>
  </w:abstractNum>
  <w:abstractNum w:abstractNumId="7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1690244"/>
    <w:multiLevelType w:val="hybridMultilevel"/>
    <w:tmpl w:val="28F245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2427B"/>
    <w:multiLevelType w:val="hybridMultilevel"/>
    <w:tmpl w:val="5E58DF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D1333A"/>
    <w:multiLevelType w:val="hybridMultilevel"/>
    <w:tmpl w:val="F2240F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04911A2"/>
    <w:multiLevelType w:val="hybridMultilevel"/>
    <w:tmpl w:val="4A2CE148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15"/>
  </w:num>
  <w:num w:numId="3">
    <w:abstractNumId w:val="8"/>
  </w:num>
  <w:num w:numId="4">
    <w:abstractNumId w:val="5"/>
  </w:num>
  <w:num w:numId="5">
    <w:abstractNumId w:val="7"/>
  </w:num>
  <w:num w:numId="6">
    <w:abstractNumId w:val="14"/>
  </w:num>
  <w:num w:numId="7">
    <w:abstractNumId w:val="0"/>
  </w:num>
  <w:num w:numId="8">
    <w:abstractNumId w:val="2"/>
  </w:num>
  <w:num w:numId="9">
    <w:abstractNumId w:val="6"/>
  </w:num>
  <w:num w:numId="10">
    <w:abstractNumId w:val="1"/>
  </w:num>
  <w:num w:numId="11">
    <w:abstractNumId w:val="4"/>
  </w:num>
  <w:num w:numId="12">
    <w:abstractNumId w:val="11"/>
  </w:num>
  <w:num w:numId="13">
    <w:abstractNumId w:val="13"/>
  </w:num>
  <w:num w:numId="14">
    <w:abstractNumId w:val="3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9B"/>
    <w:rsid w:val="000161E1"/>
    <w:rsid w:val="00021303"/>
    <w:rsid w:val="0002535B"/>
    <w:rsid w:val="000E4550"/>
    <w:rsid w:val="00107E81"/>
    <w:rsid w:val="00121456"/>
    <w:rsid w:val="00144072"/>
    <w:rsid w:val="00182D86"/>
    <w:rsid w:val="001D0C3D"/>
    <w:rsid w:val="0021475C"/>
    <w:rsid w:val="002E3076"/>
    <w:rsid w:val="00332E0C"/>
    <w:rsid w:val="0034653B"/>
    <w:rsid w:val="003C0BB5"/>
    <w:rsid w:val="003D1FF6"/>
    <w:rsid w:val="004067B9"/>
    <w:rsid w:val="004103C0"/>
    <w:rsid w:val="00452292"/>
    <w:rsid w:val="004865C2"/>
    <w:rsid w:val="00494650"/>
    <w:rsid w:val="0049633F"/>
    <w:rsid w:val="004B4147"/>
    <w:rsid w:val="005171FE"/>
    <w:rsid w:val="00552F9B"/>
    <w:rsid w:val="005636A7"/>
    <w:rsid w:val="005A20B8"/>
    <w:rsid w:val="005B6239"/>
    <w:rsid w:val="005B7DB3"/>
    <w:rsid w:val="0061400D"/>
    <w:rsid w:val="00621B5C"/>
    <w:rsid w:val="00637DA8"/>
    <w:rsid w:val="006C2DFF"/>
    <w:rsid w:val="006F01A1"/>
    <w:rsid w:val="007249A7"/>
    <w:rsid w:val="0073009B"/>
    <w:rsid w:val="007571B5"/>
    <w:rsid w:val="007772B1"/>
    <w:rsid w:val="007C33DB"/>
    <w:rsid w:val="008424CE"/>
    <w:rsid w:val="00890F1A"/>
    <w:rsid w:val="008E2197"/>
    <w:rsid w:val="008F3688"/>
    <w:rsid w:val="009121A0"/>
    <w:rsid w:val="009236B8"/>
    <w:rsid w:val="00997E86"/>
    <w:rsid w:val="009B7D45"/>
    <w:rsid w:val="00A13189"/>
    <w:rsid w:val="00A21AF8"/>
    <w:rsid w:val="00A6425D"/>
    <w:rsid w:val="00A96376"/>
    <w:rsid w:val="00B03ED5"/>
    <w:rsid w:val="00B10CC5"/>
    <w:rsid w:val="00B21D64"/>
    <w:rsid w:val="00B71876"/>
    <w:rsid w:val="00B73E22"/>
    <w:rsid w:val="00BB5790"/>
    <w:rsid w:val="00BB7CE4"/>
    <w:rsid w:val="00BC33C3"/>
    <w:rsid w:val="00BE2BB9"/>
    <w:rsid w:val="00BE304F"/>
    <w:rsid w:val="00BF0DAF"/>
    <w:rsid w:val="00BF30C5"/>
    <w:rsid w:val="00C05345"/>
    <w:rsid w:val="00C344AA"/>
    <w:rsid w:val="00C37B1A"/>
    <w:rsid w:val="00C777FF"/>
    <w:rsid w:val="00CD2FD2"/>
    <w:rsid w:val="00D12DFD"/>
    <w:rsid w:val="00D41ECE"/>
    <w:rsid w:val="00D62B7E"/>
    <w:rsid w:val="00DA0310"/>
    <w:rsid w:val="00DB63E3"/>
    <w:rsid w:val="00E000D9"/>
    <w:rsid w:val="00E048F6"/>
    <w:rsid w:val="00E604C2"/>
    <w:rsid w:val="00F314B4"/>
    <w:rsid w:val="00F9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2FA8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9236B8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6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36B8"/>
    <w:rPr>
      <w:color w:val="FE0066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B71876"/>
    <w:pPr>
      <w:spacing w:after="0" w:line="240" w:lineRule="auto"/>
    </w:pPr>
    <w:rPr>
      <w:rFonts w:eastAsiaTheme="minorEastAsia"/>
      <w:color w:val="auto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71876"/>
    <w:rPr>
      <w:rFonts w:eastAsiaTheme="minorEastAsia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6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86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2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4.sv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mailto:usmankashmiri378@gmail.com" TargetMode="External"/><Relationship Id="rId25" Type="http://schemas.openxmlformats.org/officeDocument/2006/relationships/image" Target="media/image13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linkedin.com/in/usman-kashmiri-b26543208/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image" Target="media/image12.png"/><Relationship Id="rId28" Type="http://schemas.openxmlformats.org/officeDocument/2006/relationships/hyperlink" Target="https://usman-kashmiri.github.io/Kashmiri.Dev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sv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svg"/><Relationship Id="rId27" Type="http://schemas.openxmlformats.org/officeDocument/2006/relationships/image" Target="media/image15.png"/><Relationship Id="rId30" Type="http://schemas.openxmlformats.org/officeDocument/2006/relationships/header" Target="header1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man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182C7EED3BB4797A280FF4A6FE4F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F5EAD-1EF9-4229-8AB6-8CAB49816211}"/>
      </w:docPartPr>
      <w:docPartBody>
        <w:p w:rsidR="00624C82" w:rsidRDefault="00C77842">
          <w:pPr>
            <w:pStyle w:val="9182C7EED3BB4797A280FF4A6FE4FA05"/>
          </w:pPr>
          <w:r w:rsidRPr="007772B1">
            <w:t>ABOUT ME</w:t>
          </w:r>
        </w:p>
      </w:docPartBody>
    </w:docPart>
    <w:docPart>
      <w:docPartPr>
        <w:name w:val="835A1D40E0EB4A249A422D06B34F4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FF7C6-EE38-4FC9-B08A-6919876B3EB7}"/>
      </w:docPartPr>
      <w:docPartBody>
        <w:p w:rsidR="00624C82" w:rsidRDefault="00C77842">
          <w:pPr>
            <w:pStyle w:val="835A1D40E0EB4A249A422D06B34F4465"/>
          </w:pPr>
          <w:r>
            <w:t>Skills</w:t>
          </w:r>
        </w:p>
      </w:docPartBody>
    </w:docPart>
    <w:docPart>
      <w:docPartPr>
        <w:name w:val="9BC3302F0254468EA2BC9E3269139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2DB0A-6370-4327-B10B-510EC373A56F}"/>
      </w:docPartPr>
      <w:docPartBody>
        <w:p w:rsidR="00624C82" w:rsidRDefault="00C77842">
          <w:pPr>
            <w:pStyle w:val="9BC3302F0254468EA2BC9E32691396A1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42"/>
    <w:rsid w:val="00130E34"/>
    <w:rsid w:val="005A476E"/>
    <w:rsid w:val="00624C82"/>
    <w:rsid w:val="00C7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82C7EED3BB4797A280FF4A6FE4FA05">
    <w:name w:val="9182C7EED3BB4797A280FF4A6FE4FA05"/>
  </w:style>
  <w:style w:type="paragraph" w:customStyle="1" w:styleId="835A1D40E0EB4A249A422D06B34F4465">
    <w:name w:val="835A1D40E0EB4A249A422D06B34F4465"/>
  </w:style>
  <w:style w:type="paragraph" w:customStyle="1" w:styleId="9BC3302F0254468EA2BC9E32691396A1">
    <w:name w:val="9BC3302F0254468EA2BC9E32691396A1"/>
  </w:style>
  <w:style w:type="paragraph" w:customStyle="1" w:styleId="DDDF68BE149046D6983AB6419A8D1819">
    <w:name w:val="DDDF68BE149046D6983AB6419A8D1819"/>
  </w:style>
  <w:style w:type="paragraph" w:customStyle="1" w:styleId="4FB3CAE35CB74CE0B37B015A2BBBE67C">
    <w:name w:val="4FB3CAE35CB74CE0B37B015A2BBBE67C"/>
  </w:style>
  <w:style w:type="paragraph" w:customStyle="1" w:styleId="C167CAC2F1C440D3931F90C3585152EA">
    <w:name w:val="C167CAC2F1C440D3931F90C3585152EA"/>
  </w:style>
  <w:style w:type="paragraph" w:customStyle="1" w:styleId="JobDescription">
    <w:name w:val="Job Description"/>
    <w:basedOn w:val="Normal"/>
    <w:link w:val="JobDescriptionChar"/>
    <w:uiPriority w:val="18"/>
    <w:qFormat/>
    <w:pPr>
      <w:spacing w:after="0" w:line="288" w:lineRule="auto"/>
    </w:pPr>
    <w:rPr>
      <w:rFonts w:eastAsiaTheme="minorHAnsi"/>
      <w:color w:val="262626" w:themeColor="text1" w:themeTint="D9"/>
      <w:sz w:val="18"/>
      <w:szCs w:val="18"/>
      <w:lang w:val="en-US" w:eastAsia="en-US"/>
    </w:rPr>
  </w:style>
  <w:style w:type="character" w:customStyle="1" w:styleId="JobDescriptionChar">
    <w:name w:val="Job Description Char"/>
    <w:basedOn w:val="DefaultParagraphFont"/>
    <w:link w:val="JobDescription"/>
    <w:uiPriority w:val="18"/>
    <w:rPr>
      <w:rFonts w:eastAsiaTheme="minorHAnsi"/>
      <w:color w:val="262626" w:themeColor="text1" w:themeTint="D9"/>
      <w:sz w:val="18"/>
      <w:szCs w:val="18"/>
      <w:lang w:val="en-US" w:eastAsia="en-US"/>
    </w:rPr>
  </w:style>
  <w:style w:type="paragraph" w:customStyle="1" w:styleId="4BA322DFA760458B9D964D4B45A1633E">
    <w:name w:val="4BA322DFA760458B9D964D4B45A1633E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  <w:lang w:val="en-US" w:eastAsia="en-US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customStyle="1" w:styleId="2434D2FF360043F5A70DA5286CE23778">
    <w:name w:val="2434D2FF360043F5A70DA5286CE23778"/>
  </w:style>
  <w:style w:type="paragraph" w:customStyle="1" w:styleId="9AA6D8936AC44A2C8DC57640EFAEB715">
    <w:name w:val="9AA6D8936AC44A2C8DC57640EFAEB715"/>
  </w:style>
  <w:style w:type="paragraph" w:customStyle="1" w:styleId="3B485609152041A5BB0D671A469B0EBA">
    <w:name w:val="3B485609152041A5BB0D671A469B0EBA"/>
  </w:style>
  <w:style w:type="paragraph" w:customStyle="1" w:styleId="3B1A0D8B1CB9454586C4BA798F6725B2">
    <w:name w:val="3B1A0D8B1CB9454586C4BA798F6725B2"/>
  </w:style>
  <w:style w:type="paragraph" w:customStyle="1" w:styleId="5798D64854104CAC9CC739CC93851C36">
    <w:name w:val="5798D64854104CAC9CC739CC93851C36"/>
  </w:style>
  <w:style w:type="paragraph" w:customStyle="1" w:styleId="20FADD2326BC4EB7A4BBAC8B500CA483">
    <w:name w:val="20FADD2326BC4EB7A4BBAC8B500CA483"/>
  </w:style>
  <w:style w:type="paragraph" w:customStyle="1" w:styleId="8EB10D881C9144A79E76549C1F99BF1B">
    <w:name w:val="8EB10D881C9144A79E76549C1F99BF1B"/>
  </w:style>
  <w:style w:type="paragraph" w:customStyle="1" w:styleId="C03EADC5C64443BC8B6F2FFA674C6AC3">
    <w:name w:val="C03EADC5C64443BC8B6F2FFA674C6AC3"/>
  </w:style>
  <w:style w:type="paragraph" w:customStyle="1" w:styleId="E1FBC30E24874316A5E10F2590815AE0">
    <w:name w:val="E1FBC30E24874316A5E10F2590815A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D11C1D-56CE-495A-9A3B-E92D70737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2021-03-17T04:43:00Z</dcterms:created>
  <dcterms:modified xsi:type="dcterms:W3CDTF">2021-04-04T12:00:00Z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